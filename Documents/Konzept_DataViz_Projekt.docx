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D8D7" w14:textId="629D2BDC" w:rsidR="00396E65" w:rsidRPr="002E0B00" w:rsidRDefault="00AF5314" w:rsidP="00526BED">
      <w:pPr>
        <w:pStyle w:val="Heading1"/>
        <w:pBdr>
          <w:bottom w:val="single" w:sz="2" w:space="12" w:color="auto"/>
        </w:pBdr>
        <w:spacing w:before="0" w:after="0" w:line="300" w:lineRule="atLeast"/>
        <w:jc w:val="center"/>
        <w:rPr>
          <w:sz w:val="28"/>
          <w:szCs w:val="28"/>
        </w:rPr>
      </w:pPr>
      <w:r w:rsidRPr="002E0B00">
        <w:rPr>
          <w:sz w:val="28"/>
          <w:szCs w:val="28"/>
        </w:rPr>
        <w:t xml:space="preserve">Konzept </w:t>
      </w:r>
      <w:proofErr w:type="spellStart"/>
      <w:r w:rsidR="002E0B00" w:rsidRPr="002E0B00">
        <w:rPr>
          <w:sz w:val="28"/>
          <w:szCs w:val="28"/>
        </w:rPr>
        <w:t>DataViz</w:t>
      </w:r>
      <w:proofErr w:type="spellEnd"/>
      <w:r w:rsidR="002E0B00" w:rsidRPr="002E0B00">
        <w:rPr>
          <w:sz w:val="28"/>
          <w:szCs w:val="28"/>
        </w:rPr>
        <w:t>-Projekt</w:t>
      </w:r>
    </w:p>
    <w:tbl>
      <w:tblPr>
        <w:tblStyle w:val="TableGrid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83"/>
      </w:tblGrid>
      <w:tr w:rsidR="00221917" w:rsidRPr="00AF5314" w14:paraId="0991FA03" w14:textId="77777777" w:rsidTr="00F058BE">
        <w:trPr>
          <w:trHeight w:val="1266"/>
        </w:trPr>
        <w:tc>
          <w:tcPr>
            <w:tcW w:w="2977" w:type="dxa"/>
            <w:tcBorders>
              <w:top w:val="single" w:sz="4" w:space="0" w:color="auto"/>
            </w:tcBorders>
          </w:tcPr>
          <w:p w14:paraId="08D37112" w14:textId="17FF6179" w:rsidR="00221917" w:rsidRPr="00AF5314" w:rsidRDefault="00AF5314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00AF5314">
              <w:rPr>
                <w:rFonts w:cs="Arial"/>
                <w:szCs w:val="22"/>
              </w:rPr>
              <w:t xml:space="preserve">Gruppe: </w:t>
            </w:r>
            <w:r w:rsidRPr="00AF5314">
              <w:rPr>
                <w:rFonts w:cs="Arial"/>
                <w:szCs w:val="22"/>
              </w:rPr>
              <w:br/>
            </w:r>
            <w:r w:rsidRPr="00F11DF7">
              <w:rPr>
                <w:rFonts w:cs="Arial"/>
                <w:b w:val="0"/>
                <w:bCs/>
                <w:szCs w:val="22"/>
              </w:rPr>
              <w:t>Vorname Nachname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7CA1D44D" w14:textId="44A098D6" w:rsidR="002E0B00" w:rsidRPr="002E0B00" w:rsidRDefault="002E0B00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…</w:t>
            </w:r>
          </w:p>
          <w:p w14:paraId="2CF33240" w14:textId="46B3E721" w:rsidR="002E0B00" w:rsidRPr="002E0B00" w:rsidRDefault="002E0B00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…</w:t>
            </w:r>
          </w:p>
          <w:p w14:paraId="6A8C2207" w14:textId="7EB6AA89" w:rsidR="002E0B00" w:rsidRPr="002E0B00" w:rsidRDefault="002E0B00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…</w:t>
            </w:r>
          </w:p>
          <w:p w14:paraId="1300322F" w14:textId="1D02519E" w:rsidR="00AF5314" w:rsidRPr="002E0B00" w:rsidRDefault="002E0B00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…</w:t>
            </w:r>
          </w:p>
        </w:tc>
      </w:tr>
      <w:tr w:rsidR="00CD269C" w:rsidRPr="00AF5314" w14:paraId="26132859" w14:textId="77777777" w:rsidTr="00526BED">
        <w:trPr>
          <w:trHeight w:val="3390"/>
        </w:trPr>
        <w:tc>
          <w:tcPr>
            <w:tcW w:w="2977" w:type="dxa"/>
            <w:tcBorders>
              <w:top w:val="single" w:sz="4" w:space="0" w:color="auto"/>
            </w:tcBorders>
          </w:tcPr>
          <w:p w14:paraId="5146CE50" w14:textId="7F48FFE0" w:rsidR="00AF5314" w:rsidRDefault="00AF5314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Thema</w:t>
            </w:r>
          </w:p>
          <w:p w14:paraId="51D88DAA" w14:textId="7BBFA552" w:rsidR="00AF5314" w:rsidRDefault="00AF5314" w:rsidP="00526BED">
            <w:pPr>
              <w:spacing w:line="300" w:lineRule="atLeast"/>
              <w:rPr>
                <w:lang w:val="de-CH"/>
              </w:rPr>
            </w:pPr>
          </w:p>
          <w:p w14:paraId="57E65DCD" w14:textId="56E7859A" w:rsidR="00F058BE" w:rsidRDefault="00F058BE" w:rsidP="00526BED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Worauf soll der Fokus in </w:t>
            </w:r>
            <w:r w:rsidR="002E0B00">
              <w:rPr>
                <w:lang w:val="de-CH"/>
              </w:rPr>
              <w:t xml:space="preserve">der Datenvisualisierung/ im Projekt </w:t>
            </w:r>
            <w:r w:rsidRPr="00AF5314">
              <w:rPr>
                <w:lang w:val="de-CH"/>
              </w:rPr>
              <w:t>liegen?</w:t>
            </w:r>
          </w:p>
          <w:p w14:paraId="000D5D20" w14:textId="42505784" w:rsidR="00AF5314" w:rsidRPr="00F058BE" w:rsidRDefault="00AF5314" w:rsidP="00526BED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Welche Aspekte sollen angesprochen werden? </w:t>
            </w:r>
          </w:p>
          <w:p w14:paraId="5EEE388B" w14:textId="11F59F22" w:rsidR="00CD269C" w:rsidRPr="00526BED" w:rsidRDefault="00AF5314" w:rsidP="00526BED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rFonts w:cs="Arial"/>
                <w:szCs w:val="22"/>
              </w:rPr>
              <w:t>Welche Frage</w:t>
            </w:r>
            <w:r w:rsidR="00184DD9">
              <w:rPr>
                <w:rFonts w:cs="Arial"/>
                <w:szCs w:val="22"/>
              </w:rPr>
              <w:t>(</w:t>
            </w:r>
            <w:r w:rsidRPr="00AF5314">
              <w:rPr>
                <w:rFonts w:cs="Arial"/>
                <w:szCs w:val="22"/>
              </w:rPr>
              <w:t>n</w:t>
            </w:r>
            <w:r w:rsidR="00184DD9">
              <w:rPr>
                <w:rFonts w:cs="Arial"/>
                <w:szCs w:val="22"/>
              </w:rPr>
              <w:t>)</w:t>
            </w:r>
            <w:r w:rsidRPr="00AF5314">
              <w:rPr>
                <w:rFonts w:cs="Arial"/>
                <w:szCs w:val="22"/>
              </w:rPr>
              <w:t xml:space="preserve"> soll die </w:t>
            </w:r>
            <w:r w:rsidR="002E0B00">
              <w:rPr>
                <w:rFonts w:cs="Arial"/>
                <w:szCs w:val="22"/>
              </w:rPr>
              <w:t>Visualisierung</w:t>
            </w:r>
            <w:r w:rsidRPr="00AF5314">
              <w:rPr>
                <w:rFonts w:cs="Arial"/>
                <w:szCs w:val="22"/>
              </w:rPr>
              <w:t xml:space="preserve"> beantworten</w:t>
            </w:r>
            <w:r>
              <w:rPr>
                <w:rFonts w:cs="Arial"/>
                <w:szCs w:val="22"/>
              </w:rPr>
              <w:t>?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73FC032F" w14:textId="77777777" w:rsidR="00CD269C" w:rsidRPr="00AF5314" w:rsidRDefault="00CD269C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21917" w:rsidRPr="00AF5314" w14:paraId="3D87E9CA" w14:textId="77777777" w:rsidTr="002C5247">
        <w:trPr>
          <w:trHeight w:val="2534"/>
        </w:trPr>
        <w:tc>
          <w:tcPr>
            <w:tcW w:w="2977" w:type="dxa"/>
            <w:tcBorders>
              <w:top w:val="single" w:sz="4" w:space="0" w:color="auto"/>
            </w:tcBorders>
          </w:tcPr>
          <w:p w14:paraId="482B0958" w14:textId="1D3DDAA1" w:rsidR="007E3F52" w:rsidRPr="00AF5314" w:rsidRDefault="008E54CD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00AF5314">
              <w:rPr>
                <w:rFonts w:cs="Arial"/>
                <w:szCs w:val="22"/>
              </w:rPr>
              <w:t>Aussagewunsch</w:t>
            </w:r>
            <w:r w:rsidR="00944AFD" w:rsidRPr="00AF5314">
              <w:rPr>
                <w:rFonts w:cs="Arial"/>
                <w:szCs w:val="22"/>
              </w:rPr>
              <w:t xml:space="preserve">  </w:t>
            </w:r>
          </w:p>
          <w:p w14:paraId="4030FCC3" w14:textId="37B66D6C" w:rsidR="00221917" w:rsidRPr="002E0B00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 w:rsidRPr="002E0B00">
              <w:rPr>
                <w:rFonts w:cs="Arial"/>
                <w:b w:val="0"/>
                <w:bCs/>
                <w:szCs w:val="22"/>
              </w:rPr>
              <w:t>Was soll die zentrale Aussage sein?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4C60ED99" w14:textId="77777777" w:rsidR="00221917" w:rsidRPr="00AF5314" w:rsidRDefault="00221917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E0B00" w:rsidRPr="00AF5314" w14:paraId="35448A5F" w14:textId="77777777" w:rsidTr="002C5247">
        <w:trPr>
          <w:trHeight w:val="1860"/>
        </w:trPr>
        <w:tc>
          <w:tcPr>
            <w:tcW w:w="2977" w:type="dxa"/>
            <w:tcBorders>
              <w:top w:val="single" w:sz="4" w:space="0" w:color="auto"/>
            </w:tcBorders>
          </w:tcPr>
          <w:p w14:paraId="4768AC09" w14:textId="7CB5BF74" w:rsidR="002E0B00" w:rsidRPr="00556439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</w:rPr>
            </w:pPr>
            <w:r>
              <w:rPr>
                <w:rFonts w:cs="Arial"/>
                <w:szCs w:val="22"/>
              </w:rPr>
              <w:t xml:space="preserve">Titel: </w:t>
            </w:r>
            <w:r w:rsidRPr="002E0B00">
              <w:rPr>
                <w:rFonts w:cs="Arial"/>
                <w:b w:val="0"/>
                <w:bCs/>
                <w:szCs w:val="22"/>
              </w:rPr>
              <w:t>Welchen Titel könnte die Datenvisualisierung haben?</w:t>
            </w:r>
            <w:r>
              <w:rPr>
                <w:rFonts w:cs="Arial"/>
                <w:b w:val="0"/>
                <w:bCs/>
                <w:szCs w:val="22"/>
              </w:rPr>
              <w:t xml:space="preserve"> (Arbeitstitel)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159CA3CC" w14:textId="77777777" w:rsidR="002E0B00" w:rsidRPr="00AF5314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E0B00" w:rsidRPr="00AF5314" w14:paraId="4CF38B6E" w14:textId="77777777" w:rsidTr="00526BED">
        <w:trPr>
          <w:trHeight w:val="1388"/>
        </w:trPr>
        <w:tc>
          <w:tcPr>
            <w:tcW w:w="2977" w:type="dxa"/>
            <w:tcBorders>
              <w:top w:val="single" w:sz="4" w:space="0" w:color="auto"/>
            </w:tcBorders>
          </w:tcPr>
          <w:p w14:paraId="2B1D4459" w14:textId="77777777" w:rsidR="002E0B00" w:rsidRPr="002E0B00" w:rsidRDefault="002E0B00" w:rsidP="00526BED">
            <w:pPr>
              <w:pStyle w:val="Title"/>
              <w:spacing w:line="300" w:lineRule="atLeast"/>
              <w:rPr>
                <w:lang w:val="de-CH"/>
              </w:rPr>
            </w:pPr>
            <w:r w:rsidRPr="002E0B00"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  <w:t>Mögliches Publikationsmedium:</w:t>
            </w:r>
            <w:r w:rsidRPr="002E0B00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Wo könnte die Datenvisualisierung publiziert werden?</w:t>
            </w:r>
          </w:p>
          <w:p w14:paraId="1A2DAD1C" w14:textId="77777777" w:rsidR="002E0B00" w:rsidRPr="002E0B00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6556C5EA" w14:textId="77777777" w:rsidR="002E0B00" w:rsidRPr="00AF5314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E0B00" w:rsidRPr="00AF5314" w14:paraId="460E055E" w14:textId="77777777" w:rsidTr="002C5247">
        <w:trPr>
          <w:trHeight w:val="1081"/>
        </w:trPr>
        <w:tc>
          <w:tcPr>
            <w:tcW w:w="2977" w:type="dxa"/>
            <w:tcBorders>
              <w:top w:val="single" w:sz="4" w:space="0" w:color="auto"/>
            </w:tcBorders>
          </w:tcPr>
          <w:p w14:paraId="72376F0C" w14:textId="77777777" w:rsidR="002E0B00" w:rsidRPr="00556439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</w:pPr>
          </w:p>
          <w:p w14:paraId="53AC0EED" w14:textId="77777777" w:rsidR="002E0B00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 xml:space="preserve">Zielgruppe: </w:t>
            </w:r>
            <w:r w:rsidRPr="002E0B00">
              <w:rPr>
                <w:rFonts w:cs="Arial"/>
                <w:b w:val="0"/>
                <w:bCs/>
                <w:szCs w:val="22"/>
              </w:rPr>
              <w:t>Wer ist die Zielgruppe?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b w:val="0"/>
                <w:bCs/>
                <w:szCs w:val="22"/>
              </w:rPr>
              <w:t>(anhand von Personas beschreiben)</w:t>
            </w:r>
          </w:p>
          <w:p w14:paraId="4E1813D0" w14:textId="1BE80853" w:rsidR="002E0B00" w:rsidRPr="00AF5314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0CBCE79C" w14:textId="77777777" w:rsidR="002E0B00" w:rsidRPr="00AF5314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E0B00" w:rsidRPr="00AF5314" w14:paraId="1C1EF319" w14:textId="77777777" w:rsidTr="002C5247">
        <w:trPr>
          <w:trHeight w:val="2295"/>
        </w:trPr>
        <w:tc>
          <w:tcPr>
            <w:tcW w:w="2977" w:type="dxa"/>
            <w:tcBorders>
              <w:top w:val="single" w:sz="4" w:space="0" w:color="auto"/>
              <w:bottom w:val="single" w:sz="4" w:space="0" w:color="000000"/>
            </w:tcBorders>
          </w:tcPr>
          <w:p w14:paraId="299B72F8" w14:textId="44F2E18F" w:rsidR="002E0B00" w:rsidRPr="00AF5314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de-DE"/>
              </w:rPr>
            </w:pPr>
            <w:r w:rsidRPr="00AF5314">
              <w:rPr>
                <w:rFonts w:eastAsia="Times" w:cs="Arial"/>
                <w:bCs/>
                <w:szCs w:val="22"/>
                <w:lang w:val="de-DE"/>
              </w:rPr>
              <w:lastRenderedPageBreak/>
              <w:t>Visualisierungskonzept</w:t>
            </w:r>
          </w:p>
          <w:p w14:paraId="308D4E0A" w14:textId="6DB2AB5C" w:rsidR="002E0B00" w:rsidRDefault="002E0B00" w:rsidP="00526BED">
            <w:pPr>
              <w:pStyle w:val="Title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Wie viele Visualisierungen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</w:t>
            </w:r>
            <w:r w:rsidR="00F11DF7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braucht es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</w:p>
          <w:p w14:paraId="54F98B8B" w14:textId="4916C165" w:rsidR="002E0B00" w:rsidRPr="002E0B00" w:rsidRDefault="002E0B00" w:rsidP="00526BED">
            <w:pPr>
              <w:pStyle w:val="Title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Welche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(r)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Visualisierungstyp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) eignen sich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S</w:t>
            </w:r>
            <w:r w:rsidRPr="002E0B00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tatisch, dynamisch?</w:t>
            </w:r>
          </w:p>
          <w:p w14:paraId="36DB99DB" w14:textId="1AFAFBD2" w:rsidR="002E0B00" w:rsidRPr="00AF5314" w:rsidRDefault="002E0B00" w:rsidP="00526BED">
            <w:pPr>
              <w:spacing w:line="300" w:lineRule="atLeast"/>
              <w:rPr>
                <w:rFonts w:cs="Arial"/>
                <w:szCs w:val="22"/>
              </w:rPr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21AA44D2" w14:textId="77777777" w:rsidR="002E0B00" w:rsidRPr="00AF5314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</w:tbl>
    <w:p w14:paraId="1A4CBBA1" w14:textId="77777777" w:rsidR="00F058BE" w:rsidRPr="00F058BE" w:rsidRDefault="00F058BE" w:rsidP="00526BED">
      <w:pPr>
        <w:spacing w:line="300" w:lineRule="atLeast"/>
        <w:rPr>
          <w:lang w:val="de-CH"/>
        </w:rPr>
      </w:pPr>
    </w:p>
    <w:sectPr w:rsidR="00F058BE" w:rsidRPr="00F058BE" w:rsidSect="009B1BDE">
      <w:headerReference w:type="default" r:id="rId7"/>
      <w:footerReference w:type="even" r:id="rId8"/>
      <w:footerReference w:type="default" r:id="rId9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C6AB" w14:textId="77777777" w:rsidR="00B74CCB" w:rsidRDefault="00B74CCB"/>
  </w:endnote>
  <w:endnote w:type="continuationSeparator" w:id="0">
    <w:p w14:paraId="68CE7B67" w14:textId="77777777" w:rsidR="00B74CCB" w:rsidRDefault="00B74C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HW Officina sans book">
    <w:altName w:val="Vrinda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9638947"/>
      <w:docPartObj>
        <w:docPartGallery w:val="Page Numbers (Bottom of Page)"/>
        <w:docPartUnique/>
      </w:docPartObj>
    </w:sdtPr>
    <w:sdtContent>
      <w:p w14:paraId="52927199" w14:textId="3A848512" w:rsidR="00526BED" w:rsidRDefault="00526BED" w:rsidP="000E40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78D92" w14:textId="77777777" w:rsidR="00526BED" w:rsidRDefault="00526BED" w:rsidP="00526B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483306"/>
      <w:docPartObj>
        <w:docPartGallery w:val="Page Numbers (Bottom of Page)"/>
        <w:docPartUnique/>
      </w:docPartObj>
    </w:sdtPr>
    <w:sdtContent>
      <w:p w14:paraId="6EE2F487" w14:textId="1711E46B" w:rsidR="00526BED" w:rsidRPr="00526BED" w:rsidRDefault="00526BED" w:rsidP="000E4001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526BED">
          <w:rPr>
            <w:rStyle w:val="PageNumber"/>
            <w:sz w:val="16"/>
            <w:szCs w:val="16"/>
          </w:rPr>
          <w:fldChar w:fldCharType="begin"/>
        </w:r>
        <w:r w:rsidRPr="00526BED">
          <w:rPr>
            <w:rStyle w:val="PageNumber"/>
            <w:sz w:val="16"/>
            <w:szCs w:val="16"/>
          </w:rPr>
          <w:instrText xml:space="preserve"> PAGE </w:instrText>
        </w:r>
        <w:r w:rsidRPr="00526BED">
          <w:rPr>
            <w:rStyle w:val="PageNumber"/>
            <w:sz w:val="16"/>
            <w:szCs w:val="16"/>
          </w:rPr>
          <w:fldChar w:fldCharType="separate"/>
        </w:r>
        <w:r w:rsidRPr="00526BED">
          <w:rPr>
            <w:rStyle w:val="PageNumber"/>
            <w:noProof/>
            <w:sz w:val="16"/>
            <w:szCs w:val="16"/>
          </w:rPr>
          <w:t>2</w:t>
        </w:r>
        <w:r w:rsidRPr="00526BED">
          <w:rPr>
            <w:rStyle w:val="PageNumber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76C7D3A4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Institut für Angewandte Medienwissenschaft IAM | </w:t>
    </w:r>
    <w:r w:rsidR="00526BED">
      <w:rPr>
        <w:rFonts w:cs="Arial"/>
        <w:sz w:val="10"/>
        <w:szCs w:val="10"/>
      </w:rPr>
      <w:t xml:space="preserve">Konzept </w:t>
    </w:r>
    <w:proofErr w:type="spellStart"/>
    <w:r w:rsidR="00526BED">
      <w:rPr>
        <w:rFonts w:cs="Arial"/>
        <w:sz w:val="10"/>
        <w:szCs w:val="10"/>
      </w:rPr>
      <w:t>Porjekt</w:t>
    </w:r>
    <w:proofErr w:type="spellEnd"/>
    <w:r w:rsidR="00526BED">
      <w:rPr>
        <w:rFonts w:cs="Arial"/>
        <w:sz w:val="10"/>
        <w:szCs w:val="10"/>
      </w:rPr>
      <w:t xml:space="preserve"> </w:t>
    </w:r>
    <w:proofErr w:type="spellStart"/>
    <w:r w:rsidR="00526BED">
      <w:rPr>
        <w:rFonts w:cs="Arial"/>
        <w:sz w:val="10"/>
        <w:szCs w:val="10"/>
      </w:rPr>
      <w:t>DataViz</w:t>
    </w:r>
    <w:proofErr w:type="spellEnd"/>
    <w:r w:rsidR="00E67F9A">
      <w:rPr>
        <w:rFonts w:cs="Arial"/>
        <w:sz w:val="10"/>
        <w:szCs w:val="10"/>
      </w:rPr>
      <w:t xml:space="preserve"> |</w:t>
    </w:r>
    <w:r w:rsidR="00F058BE">
      <w:rPr>
        <w:rFonts w:cs="Arial"/>
        <w:sz w:val="10"/>
        <w:szCs w:val="10"/>
      </w:rPr>
      <w:t xml:space="preserve"> 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7564" w14:textId="77777777" w:rsidR="00B74CCB" w:rsidRDefault="00B74CCB">
      <w:r>
        <w:separator/>
      </w:r>
    </w:p>
  </w:footnote>
  <w:footnote w:type="continuationSeparator" w:id="0">
    <w:p w14:paraId="3F378A61" w14:textId="77777777" w:rsidR="00B74CCB" w:rsidRDefault="00B74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07E7" w14:textId="77777777" w:rsidR="00783B26" w:rsidRPr="004E580A" w:rsidRDefault="00072A02" w:rsidP="004E580A">
    <w:pPr>
      <w:pStyle w:val="Header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2871"/>
    <w:multiLevelType w:val="multilevel"/>
    <w:tmpl w:val="80BE9DA6"/>
    <w:lvl w:ilvl="0">
      <w:start w:val="1"/>
      <w:numFmt w:val="none"/>
      <w:pStyle w:val="Heading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3250877">
    <w:abstractNumId w:val="3"/>
  </w:num>
  <w:num w:numId="2" w16cid:durableId="290602190">
    <w:abstractNumId w:val="4"/>
  </w:num>
  <w:num w:numId="3" w16cid:durableId="1212691408">
    <w:abstractNumId w:val="10"/>
  </w:num>
  <w:num w:numId="4" w16cid:durableId="1338384592">
    <w:abstractNumId w:val="8"/>
  </w:num>
  <w:num w:numId="5" w16cid:durableId="571936926">
    <w:abstractNumId w:val="7"/>
  </w:num>
  <w:num w:numId="6" w16cid:durableId="448086763">
    <w:abstractNumId w:val="1"/>
  </w:num>
  <w:num w:numId="7" w16cid:durableId="1951475444">
    <w:abstractNumId w:val="5"/>
  </w:num>
  <w:num w:numId="8" w16cid:durableId="1194609167">
    <w:abstractNumId w:val="7"/>
  </w:num>
  <w:num w:numId="9" w16cid:durableId="1435442281">
    <w:abstractNumId w:val="6"/>
  </w:num>
  <w:num w:numId="10" w16cid:durableId="9071652">
    <w:abstractNumId w:val="2"/>
  </w:num>
  <w:num w:numId="11" w16cid:durableId="1259680926">
    <w:abstractNumId w:val="9"/>
  </w:num>
  <w:num w:numId="12" w16cid:durableId="14027263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173F1"/>
    <w:rsid w:val="000206E0"/>
    <w:rsid w:val="00027BF2"/>
    <w:rsid w:val="000423CD"/>
    <w:rsid w:val="000472F1"/>
    <w:rsid w:val="00064BC5"/>
    <w:rsid w:val="00072A02"/>
    <w:rsid w:val="000877C9"/>
    <w:rsid w:val="000A2721"/>
    <w:rsid w:val="000B7E64"/>
    <w:rsid w:val="000C0AC7"/>
    <w:rsid w:val="000D6087"/>
    <w:rsid w:val="000E2B92"/>
    <w:rsid w:val="00104593"/>
    <w:rsid w:val="00142E53"/>
    <w:rsid w:val="001532E9"/>
    <w:rsid w:val="0016728A"/>
    <w:rsid w:val="00184DD9"/>
    <w:rsid w:val="00186F70"/>
    <w:rsid w:val="001A39AB"/>
    <w:rsid w:val="001D638E"/>
    <w:rsid w:val="001F46C4"/>
    <w:rsid w:val="00221917"/>
    <w:rsid w:val="00257447"/>
    <w:rsid w:val="00271CF6"/>
    <w:rsid w:val="00295469"/>
    <w:rsid w:val="00297B71"/>
    <w:rsid w:val="002A03BA"/>
    <w:rsid w:val="002C5247"/>
    <w:rsid w:val="002D375B"/>
    <w:rsid w:val="002D3C72"/>
    <w:rsid w:val="002E0B00"/>
    <w:rsid w:val="002F613A"/>
    <w:rsid w:val="00326B30"/>
    <w:rsid w:val="00345AC4"/>
    <w:rsid w:val="00351961"/>
    <w:rsid w:val="00376248"/>
    <w:rsid w:val="00396E65"/>
    <w:rsid w:val="003A0812"/>
    <w:rsid w:val="003C3FCE"/>
    <w:rsid w:val="003C4938"/>
    <w:rsid w:val="003D495E"/>
    <w:rsid w:val="004740FF"/>
    <w:rsid w:val="00485AB4"/>
    <w:rsid w:val="0049123B"/>
    <w:rsid w:val="004934DC"/>
    <w:rsid w:val="004C553B"/>
    <w:rsid w:val="004E580A"/>
    <w:rsid w:val="004F4EC8"/>
    <w:rsid w:val="00526BED"/>
    <w:rsid w:val="00546AA8"/>
    <w:rsid w:val="00556439"/>
    <w:rsid w:val="005973B8"/>
    <w:rsid w:val="005A6333"/>
    <w:rsid w:val="005B0F2E"/>
    <w:rsid w:val="005F3CA9"/>
    <w:rsid w:val="005F4B62"/>
    <w:rsid w:val="00601C0F"/>
    <w:rsid w:val="00613710"/>
    <w:rsid w:val="00635675"/>
    <w:rsid w:val="00691BEA"/>
    <w:rsid w:val="006A4FB9"/>
    <w:rsid w:val="006C006F"/>
    <w:rsid w:val="006F4D91"/>
    <w:rsid w:val="007032E8"/>
    <w:rsid w:val="00716D30"/>
    <w:rsid w:val="00761FEC"/>
    <w:rsid w:val="0077669B"/>
    <w:rsid w:val="00783B26"/>
    <w:rsid w:val="0079742F"/>
    <w:rsid w:val="007B3DC0"/>
    <w:rsid w:val="007B532C"/>
    <w:rsid w:val="007C586A"/>
    <w:rsid w:val="007D456B"/>
    <w:rsid w:val="007E10E5"/>
    <w:rsid w:val="007E3F52"/>
    <w:rsid w:val="007F365B"/>
    <w:rsid w:val="00807771"/>
    <w:rsid w:val="00821605"/>
    <w:rsid w:val="008363E4"/>
    <w:rsid w:val="00863C02"/>
    <w:rsid w:val="0087645A"/>
    <w:rsid w:val="0089105A"/>
    <w:rsid w:val="008B7C4B"/>
    <w:rsid w:val="008B7F7A"/>
    <w:rsid w:val="008D162A"/>
    <w:rsid w:val="008E3340"/>
    <w:rsid w:val="008E54CD"/>
    <w:rsid w:val="008E58B3"/>
    <w:rsid w:val="008E6FA1"/>
    <w:rsid w:val="00924DAF"/>
    <w:rsid w:val="009319BC"/>
    <w:rsid w:val="00935078"/>
    <w:rsid w:val="00941919"/>
    <w:rsid w:val="00944AFD"/>
    <w:rsid w:val="009509BC"/>
    <w:rsid w:val="00952D61"/>
    <w:rsid w:val="00992F5C"/>
    <w:rsid w:val="009B1BDE"/>
    <w:rsid w:val="009D7A9D"/>
    <w:rsid w:val="009E4A85"/>
    <w:rsid w:val="00A709F9"/>
    <w:rsid w:val="00A90982"/>
    <w:rsid w:val="00AC228A"/>
    <w:rsid w:val="00AC719D"/>
    <w:rsid w:val="00AE5804"/>
    <w:rsid w:val="00AF5314"/>
    <w:rsid w:val="00B432AB"/>
    <w:rsid w:val="00B74CCB"/>
    <w:rsid w:val="00B76D6A"/>
    <w:rsid w:val="00B87D4E"/>
    <w:rsid w:val="00B94146"/>
    <w:rsid w:val="00BC5D17"/>
    <w:rsid w:val="00BC64B8"/>
    <w:rsid w:val="00BE30D0"/>
    <w:rsid w:val="00BF7B75"/>
    <w:rsid w:val="00C25C03"/>
    <w:rsid w:val="00C72185"/>
    <w:rsid w:val="00C90126"/>
    <w:rsid w:val="00CC7CA5"/>
    <w:rsid w:val="00CD18B3"/>
    <w:rsid w:val="00CD269C"/>
    <w:rsid w:val="00D334F1"/>
    <w:rsid w:val="00D41792"/>
    <w:rsid w:val="00D427B0"/>
    <w:rsid w:val="00D5663F"/>
    <w:rsid w:val="00D573E1"/>
    <w:rsid w:val="00D7524E"/>
    <w:rsid w:val="00D8386D"/>
    <w:rsid w:val="00DB241A"/>
    <w:rsid w:val="00DC4BB2"/>
    <w:rsid w:val="00DD4A52"/>
    <w:rsid w:val="00DD7C3D"/>
    <w:rsid w:val="00DE1F22"/>
    <w:rsid w:val="00DF395F"/>
    <w:rsid w:val="00DF4273"/>
    <w:rsid w:val="00E119D4"/>
    <w:rsid w:val="00E204AD"/>
    <w:rsid w:val="00E67F9A"/>
    <w:rsid w:val="00E74766"/>
    <w:rsid w:val="00E85ADF"/>
    <w:rsid w:val="00EB15EC"/>
    <w:rsid w:val="00EF6833"/>
    <w:rsid w:val="00EF6873"/>
    <w:rsid w:val="00F05771"/>
    <w:rsid w:val="00F058BE"/>
    <w:rsid w:val="00F10783"/>
    <w:rsid w:val="00F11DF7"/>
    <w:rsid w:val="00F1548F"/>
    <w:rsid w:val="00F44B1B"/>
    <w:rsid w:val="00F572F2"/>
    <w:rsid w:val="00F66773"/>
    <w:rsid w:val="00F66DCA"/>
    <w:rsid w:val="00F75CBE"/>
    <w:rsid w:val="00F937C3"/>
    <w:rsid w:val="00F97DE7"/>
    <w:rsid w:val="00FB76B4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Title"/>
    <w:qFormat/>
    <w:rsid w:val="00DF4273"/>
    <w:pPr>
      <w:keepNext/>
      <w:numPr>
        <w:numId w:val="5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Heading2">
    <w:name w:val="heading 2"/>
    <w:basedOn w:val="Heading1"/>
    <w:next w:val="Normal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Heading3">
    <w:name w:val="heading 3"/>
    <w:basedOn w:val="Heading2"/>
    <w:next w:val="Normal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Heading4">
    <w:name w:val="heading 4"/>
    <w:basedOn w:val="Heading3"/>
    <w:next w:val="Normal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Heading5">
    <w:name w:val="heading 5"/>
    <w:basedOn w:val="Normal"/>
    <w:next w:val="Normal"/>
    <w:qFormat/>
    <w:rsid w:val="00783B26"/>
    <w:pPr>
      <w:numPr>
        <w:ilvl w:val="4"/>
        <w:numId w:val="5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Heading6">
    <w:name w:val="heading 6"/>
    <w:basedOn w:val="Normal"/>
    <w:next w:val="Normal"/>
    <w:qFormat/>
    <w:rsid w:val="0087645A"/>
    <w:pPr>
      <w:outlineLvl w:val="5"/>
    </w:pPr>
    <w:rPr>
      <w:b/>
    </w:rPr>
  </w:style>
  <w:style w:type="paragraph" w:styleId="Heading7">
    <w:name w:val="heading 7"/>
    <w:basedOn w:val="Heading6"/>
    <w:next w:val="Normal"/>
    <w:qFormat/>
    <w:rsid w:val="002D375B"/>
    <w:pPr>
      <w:outlineLvl w:val="6"/>
    </w:pPr>
  </w:style>
  <w:style w:type="paragraph" w:styleId="Heading8">
    <w:name w:val="heading 8"/>
    <w:basedOn w:val="Heading7"/>
    <w:next w:val="Normal"/>
    <w:qFormat/>
    <w:rsid w:val="002D375B"/>
    <w:pPr>
      <w:outlineLvl w:val="7"/>
    </w:pPr>
  </w:style>
  <w:style w:type="paragraph" w:styleId="Heading9">
    <w:name w:val="heading 9"/>
    <w:basedOn w:val="Heading8"/>
    <w:next w:val="Normal"/>
    <w:qFormat/>
    <w:rsid w:val="002D375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FlietextmitGliederung">
    <w:name w:val="Fließtext mit Gliederung"/>
    <w:basedOn w:val="Normal"/>
    <w:rsid w:val="00DF4273"/>
    <w:pPr>
      <w:numPr>
        <w:numId w:val="3"/>
      </w:numPr>
      <w:tabs>
        <w:tab w:val="right" w:pos="9072"/>
      </w:tabs>
      <w:spacing w:after="120"/>
    </w:pPr>
    <w:rPr>
      <w:lang w:val="de-CH"/>
    </w:rPr>
  </w:style>
  <w:style w:type="paragraph" w:styleId="EndnoteText">
    <w:name w:val="endnote text"/>
    <w:basedOn w:val="Normal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Normal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Heading3"/>
    <w:rsid w:val="00613710"/>
    <w:pPr>
      <w:numPr>
        <w:numId w:val="4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Header">
    <w:name w:val="header"/>
    <w:basedOn w:val="Normal"/>
    <w:rsid w:val="008764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7645A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A08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548F"/>
    <w:rPr>
      <w:sz w:val="16"/>
      <w:szCs w:val="16"/>
    </w:rPr>
  </w:style>
  <w:style w:type="paragraph" w:styleId="CommentText">
    <w:name w:val="annotation text"/>
    <w:basedOn w:val="Normal"/>
    <w:semiHidden/>
    <w:rsid w:val="00F1548F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548F"/>
    <w:rPr>
      <w:b/>
      <w:bCs/>
    </w:rPr>
  </w:style>
  <w:style w:type="paragraph" w:styleId="TOC1">
    <w:name w:val="toc 1"/>
    <w:basedOn w:val="Normal"/>
    <w:next w:val="Normal"/>
    <w:autoRedefine/>
    <w:semiHidden/>
    <w:rsid w:val="00142E53"/>
  </w:style>
  <w:style w:type="paragraph" w:styleId="TOC2">
    <w:name w:val="toc 2"/>
    <w:basedOn w:val="Normal"/>
    <w:next w:val="Normal"/>
    <w:autoRedefine/>
    <w:semiHidden/>
    <w:rsid w:val="00142E53"/>
    <w:pPr>
      <w:ind w:left="220"/>
    </w:pPr>
  </w:style>
  <w:style w:type="paragraph" w:styleId="TOC3">
    <w:name w:val="toc 3"/>
    <w:basedOn w:val="Normal"/>
    <w:next w:val="Normal"/>
    <w:autoRedefine/>
    <w:semiHidden/>
    <w:rsid w:val="00142E53"/>
    <w:pPr>
      <w:ind w:left="440"/>
    </w:pPr>
  </w:style>
  <w:style w:type="character" w:styleId="Hyperlink">
    <w:name w:val="Hyperlink"/>
    <w:basedOn w:val="DefaultParagraphFon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Normal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leGrid">
    <w:name w:val="Table Grid"/>
    <w:basedOn w:val="TableNormal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Normal"/>
    <w:next w:val="FlietextmitGliederung"/>
    <w:autoRedefine/>
    <w:qFormat/>
    <w:rsid w:val="00DF4273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Paragraph">
    <w:name w:val="List Paragraph"/>
    <w:basedOn w:val="Normal"/>
    <w:uiPriority w:val="34"/>
    <w:qFormat/>
    <w:rsid w:val="00AF531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2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D:\Daten\IAM\Skript_Vorlage_ZHAW_IAM.dotx</Template>
  <TotalTime>13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Zürcher Hochschule Winterthur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Weber Wibke (webw)</cp:lastModifiedBy>
  <cp:revision>5</cp:revision>
  <cp:lastPrinted>2007-08-14T12:59:00Z</cp:lastPrinted>
  <dcterms:created xsi:type="dcterms:W3CDTF">2022-03-09T10:25:00Z</dcterms:created>
  <dcterms:modified xsi:type="dcterms:W3CDTF">2023-03-31T13:21:00Z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</Properties>
</file>